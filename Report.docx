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FA69" w14:textId="5A35E4A7" w:rsidR="0007392C" w:rsidRPr="00586A35" w:rsidRDefault="004266F0" w:rsidP="007A502C">
      <w:pPr>
        <w:pStyle w:val="Titledocument"/>
        <w:rPr>
          <w14:ligatures w14:val="standard"/>
        </w:rPr>
      </w:pPr>
      <w:r>
        <w:rPr>
          <w:rFonts w:hint="eastAsia"/>
          <w:bCs/>
          <w:lang w:eastAsia="zh-CN"/>
          <w14:ligatures w14:val="standard"/>
        </w:rPr>
        <w:t>Music</w:t>
      </w:r>
      <w:r>
        <w:rPr>
          <w:bCs/>
          <w:lang w:eastAsia="zh-CN"/>
          <w14:ligatures w14:val="standard"/>
        </w:rPr>
        <w:t xml:space="preserve"> Therapist</w:t>
      </w:r>
    </w:p>
    <w:p w14:paraId="2A4A3DFD" w14:textId="77777777" w:rsidR="00586A35" w:rsidRPr="00586A35" w:rsidRDefault="00586A35" w:rsidP="00694749">
      <w:pPr>
        <w:pStyle w:val="AbsHead"/>
        <w:rPr>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D38D91D" w14:textId="0587F9A7" w:rsidR="0007392C" w:rsidRPr="00586A35" w:rsidRDefault="00B016DE" w:rsidP="00694749">
      <w:pPr>
        <w:pStyle w:val="AbsHead"/>
        <w:rPr>
          <w:lang w:eastAsia="zh-CN"/>
          <w14:ligatures w14:val="standard"/>
        </w:rPr>
      </w:pPr>
      <w:r>
        <w:rPr>
          <w14:ligatures w14:val="standard"/>
        </w:rPr>
        <w:t>Motivation</w:t>
      </w:r>
    </w:p>
    <w:p w14:paraId="56914BFD" w14:textId="3CC1EA26" w:rsidR="00F30418" w:rsidRPr="00B016DE" w:rsidRDefault="00B016DE" w:rsidP="007A502C">
      <w:pPr>
        <w:pStyle w:val="Abstract"/>
        <w:rPr>
          <w:rFonts w:eastAsia="Verdana"/>
          <w14:ligatures w14:val="standard"/>
        </w:rPr>
      </w:pPr>
      <w:r w:rsidRPr="00B016DE">
        <w:rPr>
          <w:rFonts w:eastAsia="Verdana"/>
          <w14:ligatures w14:val="standard"/>
        </w:rPr>
        <w:t>In different context and environment, relaxing music makes people calm and motivate people doing corresponding moves.</w:t>
      </w:r>
    </w:p>
    <w:p w14:paraId="37E26735" w14:textId="410261C5" w:rsidR="007D3C28" w:rsidRDefault="00AF288B" w:rsidP="00AF288B">
      <w:pPr>
        <w:pStyle w:val="CCSHead"/>
        <w:rPr>
          <w14:ligatures w14:val="standard"/>
        </w:rPr>
      </w:pPr>
      <w:r>
        <w:rPr>
          <w:rFonts w:hint="eastAsia"/>
          <w:lang w:eastAsia="zh-CN"/>
          <w14:ligatures w14:val="standard"/>
        </w:rPr>
        <w:t>Project</w:t>
      </w:r>
      <w:r>
        <w:rPr>
          <w:lang w:eastAsia="zh-CN"/>
          <w14:ligatures w14:val="standard"/>
        </w:rPr>
        <w:t>’s Goal and Objectives</w:t>
      </w:r>
    </w:p>
    <w:p w14:paraId="709D01DD" w14:textId="1D3421A9" w:rsidR="00AF288B" w:rsidRPr="00586A35" w:rsidRDefault="00AF288B" w:rsidP="00675128">
      <w:pPr>
        <w:pStyle w:val="CCSDescription"/>
        <w:rPr>
          <w:rFonts w:cs="Linux Libertine"/>
          <w14:ligatures w14:val="standard"/>
        </w:rPr>
      </w:pPr>
      <w:r w:rsidRPr="00AF288B">
        <w:rPr>
          <w:rFonts w:cs="Linux Libertine"/>
          <w14:ligatures w14:val="standard"/>
        </w:rPr>
        <w:t>Motivate users to do some sports and helping them to relax when they are studying or sleeping.</w:t>
      </w:r>
    </w:p>
    <w:p w14:paraId="64B1095E" w14:textId="0B24688D" w:rsidR="0007392C" w:rsidRDefault="00AF288B" w:rsidP="00AF288B">
      <w:pPr>
        <w:pStyle w:val="KeyWordHead"/>
        <w:rPr>
          <w:lang w:eastAsia="it-IT"/>
          <w14:ligatures w14:val="standard"/>
        </w:rPr>
      </w:pPr>
      <w:r>
        <w:rPr>
          <w:lang w:eastAsia="it-IT"/>
          <w14:ligatures w14:val="standard"/>
        </w:rPr>
        <w:t>Problem Addressed</w:t>
      </w:r>
    </w:p>
    <w:p w14:paraId="100E2EC1" w14:textId="77777777" w:rsidR="00AF288B" w:rsidRDefault="00AF288B" w:rsidP="00AF288B">
      <w:pPr>
        <w:pStyle w:val="CCSDescription"/>
        <w:rPr>
          <w:rFonts w:cs="Linux Libertine"/>
          <w14:ligatures w14:val="standard"/>
        </w:rPr>
      </w:pPr>
      <w:r w:rsidRPr="00AF288B">
        <w:rPr>
          <w:rFonts w:cs="Linux Libertine"/>
          <w14:ligatures w14:val="standard"/>
        </w:rPr>
        <w:t>The project aims to motivate people to exercise more with music and help people who have a hard time sleeping. As we discussed as a team when people are running, their bodies constantly repeat the same action, which may be very boring for many people, that can be one of the most common reasons for people to give up their plans and listening to music can effectively solve this problem. Additionally, fast-paced music can help our heart rate become faster, which helps us get into the rhythm of the exercise quicker and adapt to the high-intensity exercise quickly.</w:t>
      </w:r>
    </w:p>
    <w:p w14:paraId="1B0191BD" w14:textId="5B508C49" w:rsidR="00AF288B" w:rsidRDefault="00AF288B" w:rsidP="00AF288B">
      <w:pPr>
        <w:pStyle w:val="Head1"/>
        <w:spacing w:before="380"/>
        <w:rPr>
          <w:lang w:eastAsia="it-IT"/>
          <w14:ligatures w14:val="standard"/>
        </w:rPr>
      </w:pPr>
      <w:r>
        <w:rPr>
          <w:rStyle w:val="Label"/>
          <w14:ligatures w14:val="standard"/>
        </w:rPr>
        <w:t>Solution to the Problem</w:t>
      </w:r>
      <w:r w:rsidR="00427C7D" w:rsidRPr="00586A35">
        <w:rPr>
          <w:lang w:eastAsia="it-IT"/>
          <w14:ligatures w14:val="standard"/>
        </w:rPr>
        <w:t xml:space="preserve"> </w:t>
      </w:r>
    </w:p>
    <w:p w14:paraId="0BEED610" w14:textId="4F9D05B7" w:rsidR="0029583F" w:rsidRPr="00586A35" w:rsidRDefault="00AF288B" w:rsidP="00AF288B">
      <w:pPr>
        <w:pStyle w:val="Para"/>
        <w:ind w:firstLine="0"/>
        <w:jc w:val="both"/>
        <w:rPr>
          <w:szCs w:val="18"/>
          <w:lang w:eastAsia="ja-JP"/>
          <w14:ligatures w14:val="standard"/>
        </w:rPr>
      </w:pPr>
      <w:r w:rsidRPr="00AF288B">
        <w:rPr>
          <w:lang w:eastAsia="it-IT"/>
          <w14:ligatures w14:val="standard"/>
        </w:rPr>
        <w:t>we want to develop software that can gradually adjust the music theme according to the movement (depending on running or walking speed) of the User. The idea is to classify the music with different rhythms into three different themes and then switch them according to the speed of the User.</w:t>
      </w:r>
    </w:p>
    <w:p w14:paraId="043386ED" w14:textId="1928DBD6" w:rsidR="00AF288B" w:rsidRDefault="00AF288B" w:rsidP="00AF288B">
      <w:pPr>
        <w:pStyle w:val="Head2"/>
        <w:rPr>
          <w14:ligatures w14:val="standard"/>
        </w:rPr>
      </w:pPr>
      <w:r>
        <w:rPr>
          <w:rStyle w:val="Label"/>
          <w14:ligatures w14:val="standard"/>
        </w:rPr>
        <w:t>Functionality</w:t>
      </w:r>
    </w:p>
    <w:p w14:paraId="6E850395" w14:textId="63F1C165" w:rsidR="00AF288B" w:rsidRDefault="00AF288B" w:rsidP="00AF288B">
      <w:pPr>
        <w:pStyle w:val="Para"/>
        <w:ind w:firstLine="0"/>
        <w:jc w:val="both"/>
        <w:rPr>
          <w14:ligatures w14:val="standard"/>
        </w:rPr>
      </w:pPr>
      <w:r w:rsidRPr="00AF288B">
        <w:rPr>
          <w14:ligatures w14:val="standard"/>
        </w:rPr>
        <w:t>The way it works is by collecting the number of steps taken by the user and dividing it by a period to get an approximate speed of movement for user. Then play the corresponding music according to the user's preset or default music list</w:t>
      </w:r>
      <w:r>
        <w:rPr>
          <w14:ligatures w14:val="standard"/>
        </w:rPr>
        <w:t>.</w:t>
      </w:r>
    </w:p>
    <w:p w14:paraId="4C95199B" w14:textId="77777777" w:rsidR="005D5523" w:rsidRDefault="005D5523" w:rsidP="00AF288B">
      <w:pPr>
        <w:pStyle w:val="Para"/>
        <w:ind w:firstLine="0"/>
        <w:jc w:val="both"/>
        <w:rPr>
          <w14:ligatures w14:val="standard"/>
        </w:rPr>
      </w:pPr>
    </w:p>
    <w:p w14:paraId="5373785E" w14:textId="77777777" w:rsidR="005D5523" w:rsidRPr="005D5523" w:rsidRDefault="005D5523" w:rsidP="005D5523">
      <w:pPr>
        <w:pStyle w:val="Para"/>
        <w:rPr>
          <w14:ligatures w14:val="standard"/>
        </w:rPr>
      </w:pPr>
      <w:r w:rsidRPr="005D5523">
        <w:rPr>
          <w14:ligatures w14:val="standard"/>
        </w:rPr>
        <w:t>Login, logout and sign up</w:t>
      </w:r>
    </w:p>
    <w:p w14:paraId="0FDD9374" w14:textId="77777777" w:rsidR="005D5523" w:rsidRPr="005D5523" w:rsidRDefault="005D5523" w:rsidP="005D5523">
      <w:pPr>
        <w:pStyle w:val="Para"/>
        <w:rPr>
          <w14:ligatures w14:val="standard"/>
        </w:rPr>
      </w:pPr>
      <w:r w:rsidRPr="005D5523">
        <w:rPr>
          <w14:ligatures w14:val="standard"/>
        </w:rPr>
        <w:t>Songs selecting</w:t>
      </w:r>
    </w:p>
    <w:p w14:paraId="426E92CC" w14:textId="77777777" w:rsidR="005D5523" w:rsidRPr="005D5523" w:rsidRDefault="005D5523" w:rsidP="005D5523">
      <w:pPr>
        <w:pStyle w:val="Para"/>
        <w:rPr>
          <w14:ligatures w14:val="standard"/>
        </w:rPr>
      </w:pPr>
      <w:r w:rsidRPr="005D5523">
        <w:rPr>
          <w14:ligatures w14:val="standard"/>
        </w:rPr>
        <w:t>Change theme and background</w:t>
      </w:r>
    </w:p>
    <w:p w14:paraId="270264CB" w14:textId="77777777" w:rsidR="005D5523" w:rsidRPr="005D5523" w:rsidRDefault="005D5523" w:rsidP="005D5523">
      <w:pPr>
        <w:pStyle w:val="Para"/>
        <w:rPr>
          <w14:ligatures w14:val="standard"/>
        </w:rPr>
      </w:pPr>
      <w:r w:rsidRPr="005D5523">
        <w:rPr>
          <w14:ligatures w14:val="standard"/>
        </w:rPr>
        <w:t>Step counting</w:t>
      </w:r>
    </w:p>
    <w:p w14:paraId="5152C08D" w14:textId="6227D6B4" w:rsidR="00AF288B" w:rsidRDefault="005D5523" w:rsidP="005D5523">
      <w:pPr>
        <w:pStyle w:val="Para"/>
        <w:jc w:val="both"/>
        <w:rPr>
          <w14:ligatures w14:val="standard"/>
        </w:rPr>
      </w:pPr>
      <w:r w:rsidRPr="005D5523">
        <w:rPr>
          <w14:ligatures w14:val="standard"/>
        </w:rPr>
        <w:t>Music playing and switching</w:t>
      </w:r>
    </w:p>
    <w:p w14:paraId="2D64A2EA" w14:textId="77777777" w:rsidR="005D5523" w:rsidRDefault="005D5523" w:rsidP="005D5523">
      <w:pPr>
        <w:pStyle w:val="Para"/>
        <w:jc w:val="both"/>
        <w:rPr>
          <w14:ligatures w14:val="standard"/>
        </w:rPr>
      </w:pPr>
    </w:p>
    <w:p w14:paraId="0C666C29" w14:textId="502FC801" w:rsidR="00AF288B" w:rsidRPr="00586A35" w:rsidRDefault="00AF288B" w:rsidP="00AF288B">
      <w:pPr>
        <w:pStyle w:val="Para"/>
        <w:ind w:firstLine="0"/>
        <w:jc w:val="both"/>
        <w:rPr>
          <w:lang w:eastAsia="ja-JP"/>
          <w14:ligatures w14:val="standard"/>
        </w:rPr>
      </w:pPr>
      <w:r w:rsidRPr="00AF288B">
        <w:rPr>
          <w:lang w:eastAsia="ja-JP"/>
          <w14:ligatures w14:val="standard"/>
        </w:rPr>
        <w:t>Speed = steps / time (15 sec)</w:t>
      </w:r>
    </w:p>
    <w:p w14:paraId="02CA9A20" w14:textId="6F61E763" w:rsidR="00AA10C4" w:rsidRDefault="00AF288B" w:rsidP="00AF288B">
      <w:pPr>
        <w:pStyle w:val="AckHead"/>
        <w:rPr>
          <w:rFonts w:cstheme="minorBidi"/>
          <w:b w:val="0"/>
          <w:sz w:val="18"/>
          <w:lang w:eastAsia="it-IT"/>
          <w14:ligatures w14:val="standard"/>
        </w:rPr>
      </w:pPr>
      <w:r w:rsidRPr="00AF288B">
        <w:rPr>
          <w14:ligatures w14:val="standard"/>
        </w:rPr>
        <w:t>Functionalities DID NOT implement</w:t>
      </w:r>
    </w:p>
    <w:p w14:paraId="19F6C238" w14:textId="65A895CC" w:rsidR="00AF288B" w:rsidRDefault="00AF288B" w:rsidP="00AF288B">
      <w:pPr>
        <w:pStyle w:val="AckHead"/>
        <w:rPr>
          <w:rFonts w:cstheme="minorBidi"/>
          <w:b w:val="0"/>
          <w:sz w:val="18"/>
          <w:lang w:eastAsia="it-IT"/>
          <w14:ligatures w14:val="standard"/>
        </w:rPr>
      </w:pPr>
      <w:r>
        <w:rPr>
          <w:rFonts w:cstheme="minorBidi"/>
          <w:b w:val="0"/>
          <w:sz w:val="18"/>
          <w:lang w:eastAsia="it-IT"/>
          <w14:ligatures w14:val="standard"/>
        </w:rPr>
        <w:t>Firebase</w:t>
      </w:r>
    </w:p>
    <w:p w14:paraId="0F8797F7" w14:textId="315C03E9" w:rsidR="00AF288B" w:rsidRDefault="005D5523" w:rsidP="00AF288B">
      <w:pPr>
        <w:pStyle w:val="AckHead"/>
        <w:rPr>
          <w:rFonts w:cstheme="minorBidi"/>
          <w:b w:val="0"/>
          <w:sz w:val="18"/>
          <w:lang w:eastAsia="it-IT"/>
          <w14:ligatures w14:val="standard"/>
        </w:rPr>
      </w:pPr>
      <w:r>
        <w:rPr>
          <w:rFonts w:cstheme="minorBidi"/>
          <w:b w:val="0"/>
          <w:sz w:val="18"/>
          <w:lang w:eastAsia="it-IT"/>
          <w14:ligatures w14:val="standard"/>
        </w:rPr>
        <w:t>Since it’s easier for us to store the data in local and the data we collected from user were footsteps, we don’t think that will create security issues. Therefore, we just focus more attention on the other main features.</w:t>
      </w:r>
    </w:p>
    <w:p w14:paraId="320EBE1D" w14:textId="718CC07F" w:rsidR="00FF0073" w:rsidRDefault="00FF0073" w:rsidP="00AF288B">
      <w:pPr>
        <w:pStyle w:val="AckHead"/>
        <w:rPr>
          <w14:ligatures w14:val="standard"/>
        </w:rPr>
      </w:pPr>
      <w:r>
        <w:rPr>
          <w14:ligatures w14:val="standard"/>
        </w:rPr>
        <w:t>Diagrams</w:t>
      </w:r>
    </w:p>
    <w:p w14:paraId="3FC1B17C" w14:textId="3FEDAB46" w:rsidR="00FF0073" w:rsidRDefault="00FF0073" w:rsidP="00AF288B">
      <w:pPr>
        <w:pStyle w:val="AckHead"/>
        <w:rPr>
          <w:rFonts w:cstheme="minorBidi"/>
          <w:b w:val="0"/>
          <w:sz w:val="18"/>
          <w:lang w:eastAsia="it-IT"/>
          <w14:ligatures w14:val="standard"/>
        </w:rPr>
      </w:pPr>
      <w:r>
        <w:rPr>
          <w:rFonts w:cstheme="minorBidi"/>
          <w:b w:val="0"/>
          <w:noProof/>
          <w:sz w:val="18"/>
          <w:lang w:eastAsia="it-IT"/>
        </w:rPr>
        <w:drawing>
          <wp:inline distT="0" distB="0" distL="0" distR="0" wp14:anchorId="1BD0633D" wp14:editId="04A4F04F">
            <wp:extent cx="3048000" cy="2242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048000" cy="2242820"/>
                    </a:xfrm>
                    <a:prstGeom prst="rect">
                      <a:avLst/>
                    </a:prstGeom>
                  </pic:spPr>
                </pic:pic>
              </a:graphicData>
            </a:graphic>
          </wp:inline>
        </w:drawing>
      </w:r>
    </w:p>
    <w:p w14:paraId="1288FDC1" w14:textId="77777777" w:rsidR="00FF0073" w:rsidRDefault="00FF0073" w:rsidP="005D5523">
      <w:pPr>
        <w:pStyle w:val="ReferenceHead"/>
        <w:rPr>
          <w14:ligatures w14:val="standard"/>
        </w:rPr>
      </w:pPr>
    </w:p>
    <w:p w14:paraId="1CC05D2C" w14:textId="77777777" w:rsidR="00FF0073" w:rsidRDefault="00FF0073" w:rsidP="005D5523">
      <w:pPr>
        <w:pStyle w:val="ReferenceHead"/>
        <w:rPr>
          <w14:ligatures w14:val="standard"/>
        </w:rPr>
      </w:pPr>
    </w:p>
    <w:p w14:paraId="4C6CFC94" w14:textId="77777777" w:rsidR="00FF0073" w:rsidRDefault="00FF0073" w:rsidP="005D5523">
      <w:pPr>
        <w:pStyle w:val="ReferenceHead"/>
        <w:rPr>
          <w14:ligatures w14:val="standard"/>
        </w:rPr>
      </w:pPr>
    </w:p>
    <w:p w14:paraId="2457A090" w14:textId="77777777" w:rsidR="00FF0073" w:rsidRDefault="00FF0073" w:rsidP="005D5523">
      <w:pPr>
        <w:pStyle w:val="ReferenceHead"/>
        <w:rPr>
          <w14:ligatures w14:val="standard"/>
        </w:rPr>
      </w:pPr>
    </w:p>
    <w:p w14:paraId="289F5057" w14:textId="77777777" w:rsidR="00FF0073" w:rsidRDefault="00FF0073" w:rsidP="005D5523">
      <w:pPr>
        <w:pStyle w:val="ReferenceHead"/>
        <w:rPr>
          <w14:ligatures w14:val="standard"/>
        </w:rPr>
      </w:pPr>
    </w:p>
    <w:p w14:paraId="7A2CFE52" w14:textId="77777777" w:rsidR="00FF0073" w:rsidRDefault="00FF0073" w:rsidP="005D5523">
      <w:pPr>
        <w:pStyle w:val="ReferenceHead"/>
        <w:rPr>
          <w14:ligatures w14:val="standard"/>
        </w:rPr>
      </w:pPr>
    </w:p>
    <w:p w14:paraId="5B654845" w14:textId="77777777" w:rsidR="00FF0073" w:rsidRDefault="00FF0073" w:rsidP="005D5523">
      <w:pPr>
        <w:pStyle w:val="ReferenceHead"/>
        <w:rPr>
          <w14:ligatures w14:val="standard"/>
        </w:rPr>
      </w:pPr>
    </w:p>
    <w:p w14:paraId="49DB2E4A" w14:textId="2B25922B" w:rsidR="005D5523" w:rsidRDefault="005D5523" w:rsidP="005D5523">
      <w:pPr>
        <w:pStyle w:val="ReferenceHead"/>
        <w:rPr>
          <w14:ligatures w14:val="standard"/>
        </w:rPr>
      </w:pPr>
      <w:r w:rsidRPr="005D5523">
        <w:rPr>
          <w14:ligatures w14:val="standard"/>
        </w:rPr>
        <w:t>Activities</w:t>
      </w:r>
    </w:p>
    <w:p w14:paraId="7BDA4E2B" w14:textId="12F307C9" w:rsidR="005D5523" w:rsidRDefault="005D5523" w:rsidP="005D5523">
      <w:pPr>
        <w:pStyle w:val="ReferenceHead"/>
        <w:rPr>
          <w:color w:val="000000"/>
        </w:rPr>
      </w:pPr>
      <w:r>
        <w:rPr>
          <w:color w:val="000000"/>
        </w:rPr>
        <w:lastRenderedPageBreak/>
        <w:fldChar w:fldCharType="begin"/>
      </w:r>
      <w:r>
        <w:rPr>
          <w:color w:val="000000"/>
        </w:rPr>
        <w:instrText xml:space="preserve"> INCLUDEPICTURE "https://lh4.googleusercontent.com/1Hbj3VOMUDNCLV4yWOfRLI-KdUzAz5KTC1harQ0W88M-CvV3qVbbxG5D4tkQXhYMfuiZ-fKTwr8nHsyOboe_qVmEdMF65yjW3V5Q1RF70LnWhC2oBn7kRrt2WhE7I6oCc3DPZ-Bx09d4ndBWBdo" \* MERGEFORMATINET </w:instrText>
      </w:r>
      <w:r>
        <w:rPr>
          <w:color w:val="000000"/>
        </w:rPr>
        <w:fldChar w:fldCharType="separate"/>
      </w:r>
      <w:r>
        <w:rPr>
          <w:noProof/>
          <w:color w:val="000000"/>
        </w:rPr>
        <w:drawing>
          <wp:inline distT="0" distB="0" distL="0" distR="0" wp14:anchorId="6FEB1028" wp14:editId="57D3A4A3">
            <wp:extent cx="3048000" cy="29819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981960"/>
                    </a:xfrm>
                    <a:prstGeom prst="rect">
                      <a:avLst/>
                    </a:prstGeom>
                    <a:noFill/>
                    <a:ln>
                      <a:noFill/>
                    </a:ln>
                  </pic:spPr>
                </pic:pic>
              </a:graphicData>
            </a:graphic>
          </wp:inline>
        </w:drawing>
      </w:r>
      <w:r>
        <w:rPr>
          <w:color w:val="000000"/>
        </w:rPr>
        <w:fldChar w:fldCharType="end"/>
      </w:r>
    </w:p>
    <w:p w14:paraId="107E5FBF" w14:textId="06F5F120" w:rsidR="005D5523" w:rsidRDefault="005D5523" w:rsidP="005D5523">
      <w:pPr>
        <w:pStyle w:val="ReferenceHead"/>
        <w:rPr>
          <w:color w:val="000000"/>
        </w:rPr>
      </w:pPr>
      <w:r>
        <w:rPr>
          <w:color w:val="000000"/>
        </w:rPr>
        <w:fldChar w:fldCharType="begin"/>
      </w:r>
      <w:r>
        <w:rPr>
          <w:color w:val="000000"/>
        </w:rPr>
        <w:instrText xml:space="preserve"> INCLUDEPICTURE "https://lh3.googleusercontent.com/66mKOZsAhBMn-ou4HQyRH2XtEhbwk8iq4hukzaEO9sZlY5kcpppA9eIjGPD_jRWB2iyaew6gHR-zE1l_XvILc0eT4ReRoFrGcLUX4BM1WgtiA8AnnSe4g0HLDJENdItzP0YQ8tbUDWXCJ4aeyzA" \* MERGEFORMATINET </w:instrText>
      </w:r>
      <w:r>
        <w:rPr>
          <w:color w:val="000000"/>
        </w:rPr>
        <w:fldChar w:fldCharType="separate"/>
      </w:r>
      <w:r>
        <w:rPr>
          <w:noProof/>
          <w:color w:val="000000"/>
        </w:rPr>
        <w:drawing>
          <wp:inline distT="0" distB="0" distL="0" distR="0" wp14:anchorId="2970A73B" wp14:editId="1BFC2C4D">
            <wp:extent cx="3048000" cy="23006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300605"/>
                    </a:xfrm>
                    <a:prstGeom prst="rect">
                      <a:avLst/>
                    </a:prstGeom>
                    <a:noFill/>
                    <a:ln>
                      <a:noFill/>
                    </a:ln>
                  </pic:spPr>
                </pic:pic>
              </a:graphicData>
            </a:graphic>
          </wp:inline>
        </w:drawing>
      </w:r>
      <w:r>
        <w:rPr>
          <w:color w:val="000000"/>
        </w:rPr>
        <w:fldChar w:fldCharType="end"/>
      </w:r>
    </w:p>
    <w:p w14:paraId="7E53A8FA" w14:textId="3F6E029D" w:rsidR="005D5523" w:rsidRDefault="005D5523" w:rsidP="005D5523">
      <w:pPr>
        <w:pStyle w:val="ReferenceHead"/>
        <w:rPr>
          <w:color w:val="000000"/>
        </w:rPr>
      </w:pPr>
      <w:r>
        <w:rPr>
          <w:color w:val="000000"/>
        </w:rPr>
        <w:fldChar w:fldCharType="begin"/>
      </w:r>
      <w:r>
        <w:rPr>
          <w:color w:val="000000"/>
        </w:rPr>
        <w:instrText xml:space="preserve"> INCLUDEPICTURE "https://lh5.googleusercontent.com/ML92aLfexWhwGh5B2ElUReNm1ZNc0nntUstw-e1uaLFSOIE9gIiFkT3SiAc1W1WP2i4SijuYpK94ISmRXwJVfqq-AqX6Ah1tJXWeZ9XcZIq-Ady_3Mo5w12i1nTyGbLJVbXWlSLQ-6zFZV28_u0" \* MERGEFORMATINET </w:instrText>
      </w:r>
      <w:r>
        <w:rPr>
          <w:color w:val="000000"/>
        </w:rPr>
        <w:fldChar w:fldCharType="separate"/>
      </w:r>
      <w:r>
        <w:rPr>
          <w:noProof/>
          <w:color w:val="000000"/>
        </w:rPr>
        <w:drawing>
          <wp:inline distT="0" distB="0" distL="0" distR="0" wp14:anchorId="4A079AD4" wp14:editId="24767AF3">
            <wp:extent cx="3048000" cy="2596515"/>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596515"/>
                    </a:xfrm>
                    <a:prstGeom prst="rect">
                      <a:avLst/>
                    </a:prstGeom>
                    <a:noFill/>
                    <a:ln>
                      <a:noFill/>
                    </a:ln>
                  </pic:spPr>
                </pic:pic>
              </a:graphicData>
            </a:graphic>
          </wp:inline>
        </w:drawing>
      </w:r>
      <w:r>
        <w:rPr>
          <w:color w:val="000000"/>
        </w:rPr>
        <w:fldChar w:fldCharType="end"/>
      </w:r>
    </w:p>
    <w:p w14:paraId="7A6708D0" w14:textId="690E3B6F" w:rsidR="007E7E06" w:rsidRPr="007E7E06" w:rsidRDefault="007E7E06" w:rsidP="005D5523">
      <w:pPr>
        <w:pStyle w:val="ReferenceHead"/>
        <w:rPr>
          <w:lang w:eastAsia="zh-CN"/>
          <w14:ligatures w14:val="standard"/>
        </w:rPr>
      </w:pPr>
      <w:r>
        <w:rPr>
          <w:b w:val="0"/>
          <w:sz w:val="14"/>
          <w14:ligatures w14:val="standard"/>
        </w:rPr>
        <w:t>Those screenshot didn’t capture the entire screen so some part of the code isn’t contained, we have activities like background change, theme decide, etc.</w:t>
      </w:r>
    </w:p>
    <w:p w14:paraId="2FAF576E" w14:textId="2464CB62" w:rsidR="00732D22" w:rsidRDefault="005D5523" w:rsidP="005D5523">
      <w:pPr>
        <w:pStyle w:val="ReferenceHead"/>
        <w:rPr>
          <w:b w:val="0"/>
          <w:sz w:val="14"/>
          <w14:ligatures w14:val="standard"/>
        </w:rPr>
      </w:pPr>
      <w:r w:rsidRPr="005D5523">
        <w:rPr>
          <w14:ligatures w14:val="standard"/>
        </w:rPr>
        <w:t>Prototypes</w:t>
      </w:r>
      <w:r>
        <w:rPr>
          <w14:ligatures w14:val="standard"/>
        </w:rPr>
        <w:t xml:space="preserve"> Differ</w:t>
      </w:r>
    </w:p>
    <w:p w14:paraId="0017C5FC" w14:textId="135E7F85" w:rsidR="005D5523" w:rsidRPr="00586A35" w:rsidRDefault="005D5523" w:rsidP="005D5523">
      <w:pPr>
        <w:pStyle w:val="ReferenceHead"/>
        <w:rPr>
          <w14:ligatures w14:val="standard"/>
        </w:rPr>
      </w:pPr>
      <w:r>
        <w:rPr>
          <w:b w:val="0"/>
          <w:sz w:val="14"/>
          <w14:ligatures w14:val="standard"/>
        </w:rPr>
        <w:t>There’s not much different between our origin proposal and the final prototype, the only different is we don’t use firebase to store our data.</w:t>
      </w:r>
    </w:p>
    <w:p w14:paraId="0EE04EE7" w14:textId="38C11ABA" w:rsidR="007E7E06" w:rsidRDefault="007E7E06" w:rsidP="007E7E06">
      <w:pPr>
        <w:pStyle w:val="ReferenceHead"/>
        <w:rPr>
          <w14:ligatures w14:val="standard"/>
        </w:rPr>
      </w:pPr>
      <w:r>
        <w:rPr>
          <w14:ligatures w14:val="standard"/>
        </w:rPr>
        <w:t>Security and Privacy</w:t>
      </w:r>
    </w:p>
    <w:p w14:paraId="632B1D05" w14:textId="0A559D2F" w:rsidR="007E7E06" w:rsidRDefault="007E7E06" w:rsidP="007E7E06">
      <w:pPr>
        <w:pStyle w:val="ReferenceHead"/>
        <w:rPr>
          <w:b w:val="0"/>
          <w:sz w:val="14"/>
          <w14:ligatures w14:val="standard"/>
        </w:rPr>
      </w:pPr>
      <w:r w:rsidRPr="007E7E06">
        <w:rPr>
          <w:b w:val="0"/>
          <w:sz w:val="14"/>
          <w14:ligatures w14:val="standard"/>
        </w:rPr>
        <w:t xml:space="preserve">SQL database </w:t>
      </w:r>
      <w:r>
        <w:rPr>
          <w:b w:val="0"/>
          <w:sz w:val="14"/>
          <w14:ligatures w14:val="standard"/>
        </w:rPr>
        <w:t>means we have some vulnerabilities for hackers. However, we didn’t collect any private data from user, only the steps, not even location because we don’t need location for the app to run. Therefore, we don’t have much security issue to worry.</w:t>
      </w:r>
    </w:p>
    <w:p w14:paraId="117BCA7A" w14:textId="14C47D85" w:rsidR="007E7E06" w:rsidRDefault="007E7E06" w:rsidP="007E7E06">
      <w:pPr>
        <w:pStyle w:val="ReferenceHead"/>
        <w:rPr>
          <w14:ligatures w14:val="standard"/>
        </w:rPr>
      </w:pPr>
      <w:r>
        <w:rPr>
          <w14:ligatures w14:val="standard"/>
        </w:rPr>
        <w:t>References</w:t>
      </w:r>
    </w:p>
    <w:p w14:paraId="5FE52C3B"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https://developer.android.com/training/data-storage/sqlite</w:t>
      </w:r>
    </w:p>
    <w:p w14:paraId="75DEBA88"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https://developer.android.com/reference/android/provider/MediaStore.Audio.Media</w:t>
      </w:r>
    </w:p>
    <w:p w14:paraId="7CA6F135"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https://developer.android.com/guide/topics/media-apps/audio-app/building-an-audio-app</w:t>
      </w:r>
    </w:p>
    <w:p w14:paraId="2B807D8F"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https://developer.android.com/guide/fragments</w:t>
      </w:r>
    </w:p>
    <w:p w14:paraId="7B5DA1CD"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https://developer.android.com/reference/androidx/drawerlayout/widget/DrawerLayout</w:t>
      </w:r>
    </w:p>
    <w:p w14:paraId="51100938" w14:textId="64189F3D" w:rsidR="007E7E06" w:rsidRDefault="00000000" w:rsidP="00FE28E9">
      <w:pPr>
        <w:pStyle w:val="ReferenceHead"/>
        <w:rPr>
          <w:b w:val="0"/>
          <w:sz w:val="14"/>
          <w:lang w:eastAsia="zh-CN"/>
          <w14:ligatures w14:val="standard"/>
        </w:rPr>
      </w:pPr>
      <w:hyperlink r:id="rId17" w:history="1">
        <w:r w:rsidR="00FE28E9" w:rsidRPr="00EF7C63">
          <w:rPr>
            <w:rStyle w:val="Hyperlink"/>
            <w:b w:val="0"/>
            <w:sz w:val="14"/>
            <w:lang w:eastAsia="zh-CN"/>
            <w14:ligatures w14:val="standard"/>
          </w:rPr>
          <w:t>https://www.programcreek.com/java-api-examples/?class=android.hardware.Sensor&amp;method=TYPE_STEP_COUNTER</w:t>
        </w:r>
      </w:hyperlink>
    </w:p>
    <w:p w14:paraId="6B45B2B3" w14:textId="77777777"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https://developer.android.com/reference/android/media/MediaPlayer</w:t>
      </w:r>
    </w:p>
    <w:p w14:paraId="5C448626" w14:textId="37EE1632" w:rsidR="00FE28E9" w:rsidRPr="00FE28E9" w:rsidRDefault="00FE28E9" w:rsidP="00FE28E9">
      <w:pPr>
        <w:pStyle w:val="ReferenceHead"/>
        <w:rPr>
          <w:b w:val="0"/>
          <w:sz w:val="14"/>
          <w:lang w:eastAsia="zh-CN"/>
          <w14:ligatures w14:val="standard"/>
        </w:rPr>
      </w:pPr>
      <w:r w:rsidRPr="00FE28E9">
        <w:rPr>
          <w:b w:val="0"/>
          <w:sz w:val="14"/>
          <w:lang w:eastAsia="zh-CN"/>
          <w14:ligatures w14:val="standard"/>
        </w:rPr>
        <w:t>https://developer.android.com/reference/android/content/SharedPreferences</w:t>
      </w:r>
    </w:p>
    <w:p w14:paraId="0C0496BD" w14:textId="4BDB5238" w:rsidR="00FE28E9" w:rsidRDefault="00FE28E9" w:rsidP="00FE28E9">
      <w:pPr>
        <w:pStyle w:val="ReferenceHead"/>
        <w:rPr>
          <w:b w:val="0"/>
          <w:sz w:val="14"/>
          <w:lang w:eastAsia="zh-CN"/>
          <w14:ligatures w14:val="standard"/>
        </w:rPr>
      </w:pPr>
      <w:r w:rsidRPr="00FE28E9">
        <w:rPr>
          <w:b w:val="0"/>
          <w:sz w:val="14"/>
          <w:lang w:eastAsia="zh-CN"/>
          <w14:ligatures w14:val="standard"/>
        </w:rPr>
        <w:t>https://www.geeksforgeeks.org/how-to-build-a-step-counting-application-in-android-studio/</w:t>
      </w:r>
    </w:p>
    <w:p w14:paraId="74B9F3F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CD074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41A56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16B402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A87B6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37368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D8AAE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C4BCC2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2E35F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7C1D3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1EC2E5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D112" w14:textId="77777777" w:rsidR="005A3054" w:rsidRDefault="005A3054">
      <w:r>
        <w:separator/>
      </w:r>
    </w:p>
  </w:endnote>
  <w:endnote w:type="continuationSeparator" w:id="0">
    <w:p w14:paraId="32DE0878" w14:textId="77777777" w:rsidR="005A3054" w:rsidRDefault="005A3054">
      <w:r>
        <w:continuationSeparator/>
      </w:r>
    </w:p>
  </w:endnote>
  <w:endnote w:type="continuationNotice" w:id="1">
    <w:p w14:paraId="58B8D035" w14:textId="77777777" w:rsidR="005A3054" w:rsidRDefault="005A3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Libertine">
    <w:altName w:val="Times New Roman"/>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96D8" w14:textId="77777777" w:rsidR="00586A35" w:rsidRPr="00586A35" w:rsidRDefault="00586A35" w:rsidP="00586A35">
    <w:pPr>
      <w:pStyle w:val="Footer"/>
      <w:rPr>
        <w:rStyle w:val="PageNumber"/>
        <w:rFonts w:ascii="Linux Biolinum" w:hAnsi="Linux Biolinum" w:cs="Linux Biolinum"/>
      </w:rPr>
    </w:pPr>
  </w:p>
  <w:p w14:paraId="5995A9C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F029"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64B9" w14:textId="77777777" w:rsidR="005A3054" w:rsidRDefault="005A3054">
      <w:r>
        <w:separator/>
      </w:r>
    </w:p>
  </w:footnote>
  <w:footnote w:type="continuationSeparator" w:id="0">
    <w:p w14:paraId="0AE92FE4" w14:textId="77777777" w:rsidR="005A3054" w:rsidRDefault="005A3054">
      <w:r>
        <w:continuationSeparator/>
      </w:r>
    </w:p>
  </w:footnote>
  <w:footnote w:type="continuationNotice" w:id="1">
    <w:p w14:paraId="38078417" w14:textId="77777777" w:rsidR="005A3054" w:rsidRDefault="005A30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022CE36" w14:textId="77777777" w:rsidTr="00586A35">
      <w:tc>
        <w:tcPr>
          <w:tcW w:w="2500" w:type="pct"/>
          <w:vAlign w:val="center"/>
        </w:tcPr>
        <w:p w14:paraId="7FAE1F22" w14:textId="2283112F"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55ED6AB0" w14:textId="1936FEA9"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24DB32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9F03B39" w14:textId="77777777" w:rsidTr="00586A35">
      <w:tc>
        <w:tcPr>
          <w:tcW w:w="2500" w:type="pct"/>
          <w:vAlign w:val="center"/>
        </w:tcPr>
        <w:p w14:paraId="0DE8705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2BA1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01CB4A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DEE7758"/>
    <w:multiLevelType w:val="hybridMultilevel"/>
    <w:tmpl w:val="6878384C"/>
    <w:lvl w:ilvl="0" w:tplc="9E745B06">
      <w:numFmt w:val="bullet"/>
      <w:lvlText w:val="-"/>
      <w:lvlJc w:val="left"/>
      <w:pPr>
        <w:ind w:left="720" w:hanging="360"/>
      </w:pPr>
      <w:rPr>
        <w:rFonts w:ascii="Linux Libertine" w:eastAsia="Times New Roman"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C4C0E17"/>
    <w:multiLevelType w:val="hybridMultilevel"/>
    <w:tmpl w:val="8EDE6B28"/>
    <w:lvl w:ilvl="0" w:tplc="338A9506">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005012">
    <w:abstractNumId w:val="30"/>
  </w:num>
  <w:num w:numId="2" w16cid:durableId="272252984">
    <w:abstractNumId w:val="14"/>
  </w:num>
  <w:num w:numId="3" w16cid:durableId="15623677">
    <w:abstractNumId w:val="10"/>
  </w:num>
  <w:num w:numId="4" w16cid:durableId="1277903535">
    <w:abstractNumId w:val="29"/>
  </w:num>
  <w:num w:numId="5" w16cid:durableId="683091487">
    <w:abstractNumId w:val="19"/>
  </w:num>
  <w:num w:numId="6" w16cid:durableId="991371705">
    <w:abstractNumId w:val="15"/>
  </w:num>
  <w:num w:numId="7" w16cid:durableId="514416521">
    <w:abstractNumId w:val="27"/>
  </w:num>
  <w:num w:numId="8" w16cid:durableId="478301078">
    <w:abstractNumId w:val="22"/>
  </w:num>
  <w:num w:numId="9" w16cid:durableId="1710759438">
    <w:abstractNumId w:val="26"/>
  </w:num>
  <w:num w:numId="10" w16cid:durableId="1067190652">
    <w:abstractNumId w:val="9"/>
  </w:num>
  <w:num w:numId="11" w16cid:durableId="669940990">
    <w:abstractNumId w:val="7"/>
  </w:num>
  <w:num w:numId="12" w16cid:durableId="746417844">
    <w:abstractNumId w:val="6"/>
  </w:num>
  <w:num w:numId="13" w16cid:durableId="186021076">
    <w:abstractNumId w:val="5"/>
  </w:num>
  <w:num w:numId="14" w16cid:durableId="264852519">
    <w:abstractNumId w:val="4"/>
  </w:num>
  <w:num w:numId="15" w16cid:durableId="247544322">
    <w:abstractNumId w:val="8"/>
  </w:num>
  <w:num w:numId="16" w16cid:durableId="372846338">
    <w:abstractNumId w:val="3"/>
  </w:num>
  <w:num w:numId="17" w16cid:durableId="83042486">
    <w:abstractNumId w:val="2"/>
  </w:num>
  <w:num w:numId="18" w16cid:durableId="1242831942">
    <w:abstractNumId w:val="1"/>
  </w:num>
  <w:num w:numId="19" w16cid:durableId="1427506657">
    <w:abstractNumId w:val="0"/>
  </w:num>
  <w:num w:numId="20" w16cid:durableId="318847043">
    <w:abstractNumId w:val="21"/>
  </w:num>
  <w:num w:numId="21" w16cid:durableId="1079598911">
    <w:abstractNumId w:val="25"/>
  </w:num>
  <w:num w:numId="22" w16cid:durableId="321004144">
    <w:abstractNumId w:val="31"/>
  </w:num>
  <w:num w:numId="23" w16cid:durableId="1989430617">
    <w:abstractNumId w:val="13"/>
  </w:num>
  <w:num w:numId="24" w16cid:durableId="2037462967">
    <w:abstractNumId w:val="28"/>
  </w:num>
  <w:num w:numId="25" w16cid:durableId="1929776505">
    <w:abstractNumId w:val="24"/>
  </w:num>
  <w:num w:numId="26" w16cid:durableId="504519873">
    <w:abstractNumId w:val="16"/>
  </w:num>
  <w:num w:numId="27" w16cid:durableId="8135646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4731395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8401399">
    <w:abstractNumId w:val="17"/>
  </w:num>
  <w:num w:numId="30" w16cid:durableId="1306087554">
    <w:abstractNumId w:val="12"/>
  </w:num>
  <w:num w:numId="31" w16cid:durableId="1310279709">
    <w:abstractNumId w:val="11"/>
  </w:num>
  <w:num w:numId="32" w16cid:durableId="578292281">
    <w:abstractNumId w:val="20"/>
  </w:num>
  <w:num w:numId="33" w16cid:durableId="1567687520">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66F0"/>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054"/>
    <w:rsid w:val="005B2ED3"/>
    <w:rsid w:val="005B493F"/>
    <w:rsid w:val="005C3D72"/>
    <w:rsid w:val="005C5945"/>
    <w:rsid w:val="005C5E36"/>
    <w:rsid w:val="005D0695"/>
    <w:rsid w:val="005D0CCE"/>
    <w:rsid w:val="005D5523"/>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A65AD"/>
    <w:rsid w:val="007C57E7"/>
    <w:rsid w:val="007D3C28"/>
    <w:rsid w:val="007E0B4F"/>
    <w:rsid w:val="007E7648"/>
    <w:rsid w:val="007E7E06"/>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2DA2"/>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288B"/>
    <w:rsid w:val="00B016D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28E9"/>
    <w:rsid w:val="00FE4758"/>
    <w:rsid w:val="00FF004E"/>
    <w:rsid w:val="00FF0073"/>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E7EBB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E2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920023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programcreek.com/java-api-examples/?class=android.hardware.Sensor&amp;method=TYPE_STEP_COUNTER"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22</TotalTime>
  <Pages>2</Pages>
  <Words>629</Words>
  <Characters>3589</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4210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Jishuo Yang</cp:lastModifiedBy>
  <cp:revision>5</cp:revision>
  <cp:lastPrinted>2018-05-22T11:24:00Z</cp:lastPrinted>
  <dcterms:created xsi:type="dcterms:W3CDTF">2019-10-29T19:38:00Z</dcterms:created>
  <dcterms:modified xsi:type="dcterms:W3CDTF">2024-01-28T06:43:00Z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